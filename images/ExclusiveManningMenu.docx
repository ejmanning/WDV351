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7215" w:rsidRDefault="00510CBC">
      <w:pPr>
        <w:pStyle w:val="Title"/>
      </w:pPr>
      <w:r>
        <w:t>ExclusiveManning Menu!</w:t>
      </w:r>
    </w:p>
    <w:p w:rsidR="002D7215" w:rsidRDefault="00510CBC">
      <w:pPr>
        <w:pStyle w:val="Heading1"/>
      </w:pPr>
      <w:r>
        <w:t>Chicken Nuggets</w:t>
      </w:r>
    </w:p>
    <w:p w:rsidR="002D7215" w:rsidRDefault="00510CBC">
      <w:r>
        <w:t>Delicious!</w:t>
      </w:r>
    </w:p>
    <w:p w:rsidR="002D7215" w:rsidRDefault="00510CBC">
      <w:pPr>
        <w:pStyle w:val="Heading1"/>
      </w:pPr>
      <w:r>
        <w:t>French Fries</w:t>
      </w:r>
    </w:p>
    <w:p w:rsidR="002D7215" w:rsidRDefault="00510CBC">
      <w:r>
        <w:t>To die for!</w:t>
      </w:r>
    </w:p>
    <w:p w:rsidR="002D7215" w:rsidRDefault="00510CBC">
      <w:pPr>
        <w:pStyle w:val="Heading1"/>
      </w:pPr>
      <w:r>
        <w:t>Chocolate Cake</w:t>
      </w:r>
    </w:p>
    <w:p w:rsidR="002D7215" w:rsidRDefault="00510CBC" w:rsidP="00510CBC">
      <w:r>
        <w:t>The best chocolate cake you will ever have!</w:t>
      </w:r>
    </w:p>
    <w:p w:rsidR="002D7215" w:rsidRDefault="00510CBC">
      <w:pPr>
        <w:pStyle w:val="Heading1"/>
      </w:pPr>
      <w:r>
        <w:t>Vanilla Ice Cream</w:t>
      </w:r>
    </w:p>
    <w:p w:rsidR="002D7215" w:rsidRDefault="00510CBC">
      <w:r>
        <w:t>A cold treat that can’t be beat!</w:t>
      </w:r>
    </w:p>
    <w:sectPr w:rsidR="002D7215">
      <w:headerReference w:type="default" r:id="rId7"/>
      <w:footerReference w:type="default" r:id="rId8"/>
      <w:headerReference w:type="first" r:id="rId9"/>
      <w:pgSz w:w="12240" w:h="15840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005B" w:rsidRDefault="00CB005B">
      <w:pPr>
        <w:spacing w:after="0" w:line="240" w:lineRule="auto"/>
      </w:pPr>
      <w:r>
        <w:separator/>
      </w:r>
    </w:p>
  </w:endnote>
  <w:endnote w:type="continuationSeparator" w:id="0">
    <w:p w:rsidR="00CB005B" w:rsidRDefault="00CB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215" w:rsidRDefault="00CB00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005B" w:rsidRDefault="00CB005B">
      <w:pPr>
        <w:spacing w:after="0" w:line="240" w:lineRule="auto"/>
      </w:pPr>
      <w:r>
        <w:separator/>
      </w:r>
    </w:p>
  </w:footnote>
  <w:footnote w:type="continuationSeparator" w:id="0">
    <w:p w:rsidR="00CB005B" w:rsidRDefault="00CB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7215" w:rsidRDefault="00CB005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2C6FE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7215" w:rsidRDefault="00CB005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55D6FA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BC"/>
    <w:rsid w:val="002D7215"/>
    <w:rsid w:val="00510CBC"/>
    <w:rsid w:val="00C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E1259"/>
  <w15:chartTrackingRefBased/>
  <w15:docId w15:val="{9ECD3774-6C07-074A-BEDD-E47F896A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amanning/Library/Containers/com.microsoft.Word/Data/Library/Application%20Support/Microsoft/Office/16.0/DTS/en-US%7bCFD1FB48-9D61-6E47-946B-7B7B94DBA938%7d/%7b8DA9DFC7-33C8-0A41-9DC9-3D7F01968AE0%7dtf10002084.dotx" TargetMode="External"/></Relationship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Manning, Erica J</cp:lastModifiedBy>
  <cp:revision>1</cp:revision>
  <dcterms:created xsi:type="dcterms:W3CDTF">2020-11-09T19:08:00Z</dcterms:created>
  <dcterms:modified xsi:type="dcterms:W3CDTF">2020-11-09T19:10:00Z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